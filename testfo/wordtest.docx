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5"/>
        <w:tblW w:w="5000" w:type="pct"/>
        <w:tblLook w:val="0620" w:firstRow="1" w:lastRow="0" w:firstColumn="0" w:lastColumn="0" w:noHBand="1" w:noVBand="1"/>
        <w:tblDescription w:val="Düzen tablosu"/>
      </w:tblPr>
      <w:tblGrid>
        <w:gridCol w:w="6121"/>
        <w:gridCol w:w="628"/>
        <w:gridCol w:w="2997"/>
      </w:tblGrid>
      <w:tr w:rsidR="00C4631C" w:rsidRPr="00D15791" w14:paraId="68443906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tcW w:w="6469" w:type="dxa"/>
          </w:tcPr>
          <w:p w14:paraId="0D9C65FC" w14:textId="77777777" w:rsidR="00C4631C" w:rsidRPr="00D15791" w:rsidRDefault="00C4631C">
            <w:r w:rsidRPr="00D15791">
              <w:rPr>
                <w:noProof/>
                <w:lang w:bidi="tr-TR"/>
              </w:rPr>
              <w:drawing>
                <wp:inline distT="0" distB="0" distL="0" distR="0" wp14:anchorId="4A772ACC" wp14:editId="58B1A5B5">
                  <wp:extent cx="857249" cy="428625"/>
                  <wp:effectExtent l="0" t="0" r="635" b="0"/>
                  <wp:docPr id="125" name="Resim 125" descr="Logo yer tutucu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1" descr="Logo yer tutucu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49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</w:tcPr>
          <w:p w14:paraId="44012C85" w14:textId="77777777" w:rsidR="00C4631C" w:rsidRPr="00D15791" w:rsidRDefault="00C4631C"/>
        </w:tc>
        <w:tc>
          <w:tcPr>
            <w:tcW w:w="3030" w:type="dxa"/>
          </w:tcPr>
          <w:p w14:paraId="7C15B817" w14:textId="77777777" w:rsidR="00C4631C" w:rsidRPr="00D15791" w:rsidRDefault="00C4631C" w:rsidP="00D45686">
            <w:pPr>
              <w:pStyle w:val="Title"/>
            </w:pPr>
            <w:r w:rsidRPr="00D15791">
              <w:rPr>
                <w:lang w:bidi="tr-TR"/>
              </w:rPr>
              <w:t>FATURA</w:t>
            </w:r>
          </w:p>
        </w:tc>
      </w:tr>
      <w:tr w:rsidR="00C4631C" w:rsidRPr="00D15791" w14:paraId="60AFAEA7" w14:textId="77777777" w:rsidTr="00DF32B2">
        <w:trPr>
          <w:trHeight w:val="468"/>
        </w:trPr>
        <w:sdt>
          <w:sdtPr>
            <w:alias w:val="Slogan"/>
            <w:tag w:val="Slogan"/>
            <w:id w:val="805290188"/>
            <w:placeholder>
              <w:docPart w:val="DEBC2173BA9043799815858564F3C1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69" w:type="dxa"/>
              </w:tcPr>
              <w:p w14:paraId="1C4C7FF6" w14:textId="77777777" w:rsidR="00C4631C" w:rsidRPr="00D15791" w:rsidRDefault="00C4631C" w:rsidP="00FF35D4">
                <w:pPr>
                  <w:pStyle w:val="Slogan"/>
                </w:pPr>
                <w:r w:rsidRPr="00D15791">
                  <w:rPr>
                    <w:lang w:bidi="tr-TR"/>
                  </w:rPr>
                  <w:t>Şirket Sloganı</w:t>
                </w:r>
              </w:p>
            </w:tc>
          </w:sdtContent>
        </w:sdt>
        <w:tc>
          <w:tcPr>
            <w:tcW w:w="581" w:type="dxa"/>
          </w:tcPr>
          <w:p w14:paraId="3DD5BF9B" w14:textId="77777777" w:rsidR="00C4631C" w:rsidRPr="00D15791" w:rsidRDefault="00C4631C" w:rsidP="00A2654F"/>
        </w:tc>
        <w:tc>
          <w:tcPr>
            <w:tcW w:w="3030" w:type="dxa"/>
          </w:tcPr>
          <w:p w14:paraId="4C2482D6" w14:textId="77777777" w:rsidR="00C4631C" w:rsidRPr="00D15791" w:rsidRDefault="00C4631C">
            <w:pPr>
              <w:pStyle w:val="Saahizalmetin"/>
            </w:pPr>
            <w:r w:rsidRPr="00D15791">
              <w:rPr>
                <w:lang w:bidi="tr-TR"/>
              </w:rPr>
              <w:t xml:space="preserve">Tarih: </w:t>
            </w:r>
            <w:sdt>
              <w:sdtPr>
                <w:id w:val="-1229759746"/>
                <w:placeholder>
                  <w:docPart w:val="0AF918CBEC57419B849CC11304CFB699"/>
                </w:placeholder>
                <w:temporary/>
                <w:showingPlcHdr/>
                <w15:appearance w15:val="hidden"/>
              </w:sdtPr>
              <w:sdtEndPr/>
              <w:sdtContent>
                <w:r w:rsidRPr="00D15791">
                  <w:rPr>
                    <w:lang w:bidi="tr-TR"/>
                  </w:rPr>
                  <w:t>Tarih</w:t>
                </w:r>
              </w:sdtContent>
            </w:sdt>
          </w:p>
          <w:p w14:paraId="2FBC2A4E" w14:textId="77777777" w:rsidR="00C4631C" w:rsidRPr="00D15791" w:rsidRDefault="00C4631C" w:rsidP="00FF35D4">
            <w:pPr>
              <w:pStyle w:val="Saahizalmetin"/>
            </w:pPr>
            <w:r w:rsidRPr="00D15791">
              <w:rPr>
                <w:lang w:bidi="tr-TR"/>
              </w:rPr>
              <w:t>FATURA No.</w:t>
            </w:r>
            <w:sdt>
              <w:sdtPr>
                <w:alias w:val="No."/>
                <w:tag w:val="No."/>
                <w:id w:val="7433246"/>
                <w:placeholder>
                  <w:docPart w:val="0DA5CFA97D404A3280FDAF959266B9FF"/>
                </w:placeholder>
                <w:temporary/>
                <w:showingPlcHdr/>
                <w15:appearance w15:val="hidden"/>
              </w:sdtPr>
              <w:sdtEndPr/>
              <w:sdtContent>
                <w:r w:rsidRPr="00D15791">
                  <w:rPr>
                    <w:lang w:bidi="tr-TR"/>
                  </w:rPr>
                  <w:t>100</w:t>
                </w:r>
              </w:sdtContent>
            </w:sdt>
          </w:p>
        </w:tc>
      </w:tr>
      <w:tr w:rsidR="00767D7F" w:rsidRPr="00D15791" w14:paraId="008B7889" w14:textId="77777777" w:rsidTr="00DF32B2">
        <w:trPr>
          <w:trHeight w:val="1825"/>
        </w:trPr>
        <w:tc>
          <w:tcPr>
            <w:tcW w:w="6469" w:type="dxa"/>
          </w:tcPr>
          <w:p w14:paraId="4ECC1EF9" w14:textId="77777777" w:rsidR="00767D7F" w:rsidRPr="00D15791" w:rsidRDefault="00767D7F"/>
        </w:tc>
        <w:tc>
          <w:tcPr>
            <w:tcW w:w="581" w:type="dxa"/>
          </w:tcPr>
          <w:p w14:paraId="07CD1C4A" w14:textId="77777777" w:rsidR="00767D7F" w:rsidRPr="00D15791" w:rsidRDefault="00161833">
            <w:r w:rsidRPr="00D15791">
              <w:rPr>
                <w:lang w:bidi="tr-TR"/>
              </w:rPr>
              <w:t>Alıcı</w:t>
            </w:r>
          </w:p>
        </w:tc>
        <w:tc>
          <w:tcPr>
            <w:tcW w:w="3030" w:type="dxa"/>
          </w:tcPr>
          <w:sdt>
            <w:sdtPr>
              <w:alias w:val="Ad"/>
              <w:tag w:val="Ad"/>
              <w:id w:val="7433273"/>
              <w:placeholder>
                <w:docPart w:val="6D69FAF5AE9C49ED95AEE8E2C351603B"/>
              </w:placeholder>
              <w:temporary/>
              <w:showingPlcHdr/>
              <w15:appearance w15:val="hidden"/>
            </w:sdtPr>
            <w:sdtEndPr/>
            <w:sdtContent>
              <w:p w14:paraId="62C2F096" w14:textId="77777777" w:rsidR="00767D7F" w:rsidRPr="00D15791" w:rsidRDefault="00161833">
                <w:pPr>
                  <w:pStyle w:val="Saahizalmetin"/>
                </w:pPr>
                <w:r w:rsidRPr="00D15791">
                  <w:rPr>
                    <w:lang w:bidi="tr-TR"/>
                  </w:rPr>
                  <w:t>Ad</w:t>
                </w:r>
              </w:p>
            </w:sdtContent>
          </w:sdt>
          <w:sdt>
            <w:sdtPr>
              <w:alias w:val="Şirket"/>
              <w:tag w:val="Şirket"/>
              <w:id w:val="7433300"/>
              <w:placeholder>
                <w:docPart w:val="EEB8FD04696949B890D2158BB42C0931"/>
              </w:placeholder>
              <w:temporary/>
              <w:showingPlcHdr/>
              <w15:appearance w15:val="hidden"/>
            </w:sdtPr>
            <w:sdtEndPr/>
            <w:sdtContent>
              <w:p w14:paraId="6B94A30D" w14:textId="77777777" w:rsidR="00767D7F" w:rsidRPr="00D15791" w:rsidRDefault="00161833">
                <w:pPr>
                  <w:pStyle w:val="Saahizalmetin"/>
                </w:pPr>
                <w:r w:rsidRPr="00D15791">
                  <w:rPr>
                    <w:lang w:bidi="tr-TR"/>
                  </w:rPr>
                  <w:t>Şirket Adı</w:t>
                </w:r>
              </w:p>
            </w:sdtContent>
          </w:sdt>
          <w:sdt>
            <w:sdtPr>
              <w:alias w:val="Adres"/>
              <w:tag w:val="Adres"/>
              <w:id w:val="7433327"/>
              <w:placeholder>
                <w:docPart w:val="AAF57ED8DCDB44188D69607B23918274"/>
              </w:placeholder>
              <w:temporary/>
              <w:showingPlcHdr/>
              <w15:appearance w15:val="hidden"/>
            </w:sdtPr>
            <w:sdtEndPr/>
            <w:sdtContent>
              <w:p w14:paraId="40400D87" w14:textId="77777777" w:rsidR="00767D7F" w:rsidRPr="00D15791" w:rsidRDefault="00161833">
                <w:pPr>
                  <w:pStyle w:val="Saahizalmetin"/>
                </w:pPr>
                <w:r w:rsidRPr="00D15791">
                  <w:rPr>
                    <w:lang w:bidi="tr-TR"/>
                  </w:rPr>
                  <w:t>Açık Adres</w:t>
                </w:r>
                <w:r w:rsidRPr="00D15791">
                  <w:rPr>
                    <w:lang w:bidi="tr-TR"/>
                  </w:rPr>
                  <w:br/>
                  <w:t>Şehir, Eyalet Posta Kodu</w:t>
                </w:r>
              </w:p>
            </w:sdtContent>
          </w:sdt>
          <w:p w14:paraId="7453CBC8" w14:textId="77777777" w:rsidR="00767D7F" w:rsidRPr="00D15791" w:rsidRDefault="001553C9">
            <w:pPr>
              <w:pStyle w:val="Saahizalmetin"/>
            </w:pPr>
            <w:sdt>
              <w:sdtPr>
                <w:alias w:val="Telefon"/>
                <w:tag w:val="Telefon"/>
                <w:id w:val="7433381"/>
                <w:placeholder>
                  <w:docPart w:val="4999672979414A61A7A48D3BC9B4BD0A"/>
                </w:placeholder>
                <w:temporary/>
                <w:showingPlcHdr/>
                <w15:appearance w15:val="hidden"/>
              </w:sdtPr>
              <w:sdtEndPr/>
              <w:sdtContent>
                <w:r w:rsidR="00DE3DFA" w:rsidRPr="00D15791">
                  <w:rPr>
                    <w:lang w:bidi="tr-TR"/>
                  </w:rPr>
                  <w:t>T</w:t>
                </w:r>
                <w:r w:rsidR="00161833" w:rsidRPr="00D15791">
                  <w:rPr>
                    <w:lang w:bidi="tr-TR"/>
                  </w:rPr>
                  <w:t>elefon</w:t>
                </w:r>
              </w:sdtContent>
            </w:sdt>
          </w:p>
          <w:p w14:paraId="4DBDAC65" w14:textId="77777777" w:rsidR="00767D7F" w:rsidRPr="00D15791" w:rsidRDefault="00161833" w:rsidP="00FF35D4">
            <w:pPr>
              <w:pStyle w:val="Saahizalmetin"/>
            </w:pPr>
            <w:r w:rsidRPr="00D15791">
              <w:rPr>
                <w:lang w:bidi="tr-TR"/>
              </w:rPr>
              <w:t xml:space="preserve">Müşteri Kimliği </w:t>
            </w:r>
            <w:sdt>
              <w:sdtPr>
                <w:alias w:val="No."/>
                <w:tag w:val="No."/>
                <w:id w:val="7433408"/>
                <w:placeholder>
                  <w:docPart w:val="A16D1B8AAA614FFD94A49449AD9A6F87"/>
                </w:placeholder>
                <w:temporary/>
                <w:showingPlcHdr/>
                <w15:appearance w15:val="hidden"/>
              </w:sdtPr>
              <w:sdtEndPr/>
              <w:sdtContent>
                <w:r w:rsidRPr="00D15791">
                  <w:rPr>
                    <w:lang w:bidi="tr-TR"/>
                  </w:rPr>
                  <w:t>ABC12345</w:t>
                </w:r>
              </w:sdtContent>
            </w:sdt>
          </w:p>
        </w:tc>
      </w:tr>
    </w:tbl>
    <w:tbl>
      <w:tblPr>
        <w:tblStyle w:val="GridTable1Light-Accent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Düzen tablosu"/>
      </w:tblPr>
      <w:tblGrid>
        <w:gridCol w:w="2445"/>
        <w:gridCol w:w="2412"/>
        <w:gridCol w:w="2461"/>
        <w:gridCol w:w="2428"/>
      </w:tblGrid>
      <w:tr w:rsidR="00767D7F" w:rsidRPr="00D15791" w14:paraId="5B35E0C4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-2056687621"/>
            <w:placeholder>
              <w:docPart w:val="E3963BEE661B4DE78EC62DDFCC4C91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019BCB15" w14:textId="77777777" w:rsidR="00767D7F" w:rsidRPr="00D15791" w:rsidRDefault="00335034" w:rsidP="002C31B5">
                <w:pPr>
                  <w:pStyle w:val="Heading1"/>
                </w:pPr>
                <w:r w:rsidRPr="00D15791">
                  <w:rPr>
                    <w:lang w:bidi="tr-TR"/>
                  </w:rPr>
                  <w:t>Satış elemanı</w:t>
                </w:r>
              </w:p>
            </w:tc>
          </w:sdtContent>
        </w:sdt>
        <w:sdt>
          <w:sdtPr>
            <w:id w:val="1763794963"/>
            <w:placeholder>
              <w:docPart w:val="354A3DE69B9D4AFC8C28DCA0A5E679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50CA97A8" w14:textId="77777777" w:rsidR="00767D7F" w:rsidRPr="00D15791" w:rsidRDefault="00335034" w:rsidP="002C31B5">
                <w:pPr>
                  <w:pStyle w:val="Heading1"/>
                </w:pPr>
                <w:r w:rsidRPr="00D15791">
                  <w:rPr>
                    <w:lang w:bidi="tr-TR"/>
                  </w:rPr>
                  <w:t>İş</w:t>
                </w:r>
              </w:p>
            </w:tc>
          </w:sdtContent>
        </w:sdt>
        <w:sdt>
          <w:sdtPr>
            <w:id w:val="-713964722"/>
            <w:placeholder>
              <w:docPart w:val="2D87DE480A8046D9B4C6DD1D5324A1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0728E1C2" w14:textId="77777777" w:rsidR="00767D7F" w:rsidRPr="00D15791" w:rsidRDefault="00335034" w:rsidP="002C31B5">
                <w:pPr>
                  <w:pStyle w:val="Heading1"/>
                </w:pPr>
                <w:r w:rsidRPr="00D15791">
                  <w:rPr>
                    <w:lang w:bidi="tr-TR"/>
                  </w:rPr>
                  <w:t>Ödeme Koşulları</w:t>
                </w:r>
              </w:p>
            </w:tc>
          </w:sdtContent>
        </w:sdt>
        <w:sdt>
          <w:sdtPr>
            <w:id w:val="328103095"/>
            <w:placeholder>
              <w:docPart w:val="155771A183464AEBB1798C5E30A609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466992E9" w14:textId="77777777" w:rsidR="00767D7F" w:rsidRPr="00D15791" w:rsidRDefault="00335034" w:rsidP="002C31B5">
                <w:pPr>
                  <w:pStyle w:val="Heading1"/>
                </w:pPr>
                <w:r w:rsidRPr="00D15791">
                  <w:rPr>
                    <w:lang w:bidi="tr-TR"/>
                  </w:rPr>
                  <w:t>Son Tarih</w:t>
                </w:r>
              </w:p>
            </w:tc>
          </w:sdtContent>
        </w:sdt>
      </w:tr>
      <w:tr w:rsidR="00767D7F" w:rsidRPr="00D15791" w14:paraId="278EF2FA" w14:textId="77777777" w:rsidTr="00DF32B2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FC9D2A" w14:textId="77777777" w:rsidR="00767D7F" w:rsidRPr="00D15791" w:rsidRDefault="00767D7F"/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26258E" w14:textId="77777777" w:rsidR="00767D7F" w:rsidRPr="00D15791" w:rsidRDefault="00767D7F"/>
        </w:tc>
        <w:sdt>
          <w:sdtPr>
            <w:id w:val="413050092"/>
            <w:placeholder>
              <w:docPart w:val="F22720AF63EA4937856FDD9547FD14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C7B957F" w14:textId="77777777" w:rsidR="00767D7F" w:rsidRPr="00D15791" w:rsidRDefault="00E61B2E">
                <w:r w:rsidRPr="00D15791">
                  <w:rPr>
                    <w:lang w:bidi="tr-TR"/>
                  </w:rPr>
                  <w:t>Alındığında ödeme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230BF8" w14:textId="77777777" w:rsidR="00767D7F" w:rsidRPr="00D15791" w:rsidRDefault="00767D7F"/>
        </w:tc>
      </w:tr>
    </w:tbl>
    <w:tbl>
      <w:tblPr>
        <w:tblStyle w:val="TableGridLight"/>
        <w:tblW w:w="5000" w:type="pct"/>
        <w:tblLook w:val="0020" w:firstRow="1" w:lastRow="0" w:firstColumn="0" w:lastColumn="0" w:noHBand="0" w:noVBand="0"/>
        <w:tblDescription w:val="Düzen tablosu"/>
      </w:tblPr>
      <w:tblGrid>
        <w:gridCol w:w="1240"/>
        <w:gridCol w:w="5318"/>
        <w:gridCol w:w="1598"/>
        <w:gridCol w:w="1590"/>
      </w:tblGrid>
      <w:tr w:rsidR="00767D7F" w:rsidRPr="00D15791" w14:paraId="73458531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1845827575"/>
            <w:placeholder>
              <w:docPart w:val="34E7F5769B1A404583598A8DEB87FB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320C180B" w14:textId="77777777" w:rsidR="00767D7F" w:rsidRPr="00D15791" w:rsidRDefault="00335034" w:rsidP="001D1A99">
                <w:pPr>
                  <w:pStyle w:val="Heading1"/>
                </w:pPr>
                <w:r w:rsidRPr="00D15791">
                  <w:rPr>
                    <w:lang w:bidi="tr-TR"/>
                  </w:rPr>
                  <w:t>Miktar</w:t>
                </w:r>
              </w:p>
            </w:tc>
          </w:sdtContent>
        </w:sdt>
        <w:sdt>
          <w:sdtPr>
            <w:id w:val="-527406679"/>
            <w:placeholder>
              <w:docPart w:val="4477085EA7C74F6086F895EA411B37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150332D1" w14:textId="77777777" w:rsidR="00767D7F" w:rsidRPr="00D15791" w:rsidRDefault="00335034" w:rsidP="001D1A99">
                <w:pPr>
                  <w:pStyle w:val="Heading1"/>
                </w:pPr>
                <w:r w:rsidRPr="00D15791">
                  <w:rPr>
                    <w:lang w:bidi="tr-TR"/>
                  </w:rPr>
                  <w:t>Açıklama</w:t>
                </w:r>
              </w:p>
            </w:tc>
          </w:sdtContent>
        </w:sdt>
        <w:sdt>
          <w:sdtPr>
            <w:id w:val="-1778630587"/>
            <w:placeholder>
              <w:docPart w:val="D2885E18358A4FB38ABFADBB5DCA37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36C14714" w14:textId="77777777" w:rsidR="00767D7F" w:rsidRPr="00D15791" w:rsidRDefault="00335034" w:rsidP="001D1A99">
                <w:pPr>
                  <w:pStyle w:val="Heading1"/>
                </w:pPr>
                <w:r w:rsidRPr="00D15791">
                  <w:rPr>
                    <w:lang w:bidi="tr-TR"/>
                  </w:rPr>
                  <w:t>Birim Fiyatı</w:t>
                </w:r>
              </w:p>
            </w:tc>
          </w:sdtContent>
        </w:sdt>
        <w:sdt>
          <w:sdtPr>
            <w:id w:val="-1802063808"/>
            <w:placeholder>
              <w:docPart w:val="F9A5D9AE75A348CDBBD827E1A166DF4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2FD0AB39" w14:textId="77777777" w:rsidR="00767D7F" w:rsidRPr="00D15791" w:rsidRDefault="00335034" w:rsidP="001D1A99">
                <w:pPr>
                  <w:pStyle w:val="Heading1"/>
                </w:pPr>
                <w:r w:rsidRPr="00D15791">
                  <w:rPr>
                    <w:lang w:bidi="tr-TR"/>
                  </w:rPr>
                  <w:t>Satır Toplamı</w:t>
                </w:r>
              </w:p>
            </w:tc>
          </w:sdtContent>
        </w:sdt>
      </w:tr>
      <w:tr w:rsidR="00767D7F" w:rsidRPr="00D15791" w14:paraId="4F434D8E" w14:textId="77777777" w:rsidTr="00DF32B2">
        <w:trPr>
          <w:trHeight w:val="288"/>
        </w:trPr>
        <w:tc>
          <w:tcPr>
            <w:tcW w:w="1265" w:type="dxa"/>
          </w:tcPr>
          <w:p w14:paraId="4D13A0B0" w14:textId="77777777" w:rsidR="00767D7F" w:rsidRPr="00D15791" w:rsidRDefault="00767D7F"/>
        </w:tc>
        <w:tc>
          <w:tcPr>
            <w:tcW w:w="5556" w:type="dxa"/>
          </w:tcPr>
          <w:p w14:paraId="05084B65" w14:textId="77777777" w:rsidR="00767D7F" w:rsidRPr="00D15791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A4111CC" w14:textId="77777777" w:rsidR="00767D7F" w:rsidRPr="00D15791" w:rsidRDefault="00767D7F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1D548A1D" w14:textId="77777777" w:rsidR="00767D7F" w:rsidRPr="00D15791" w:rsidRDefault="00767D7F">
            <w:pPr>
              <w:pStyle w:val="Saahizalmetin"/>
            </w:pPr>
          </w:p>
        </w:tc>
      </w:tr>
      <w:tr w:rsidR="00767D7F" w:rsidRPr="00D15791" w14:paraId="2D8DC965" w14:textId="77777777" w:rsidTr="00DF32B2">
        <w:trPr>
          <w:trHeight w:val="288"/>
        </w:trPr>
        <w:tc>
          <w:tcPr>
            <w:tcW w:w="1265" w:type="dxa"/>
          </w:tcPr>
          <w:p w14:paraId="64032450" w14:textId="77777777" w:rsidR="00767D7F" w:rsidRPr="00D15791" w:rsidRDefault="00767D7F"/>
        </w:tc>
        <w:tc>
          <w:tcPr>
            <w:tcW w:w="5556" w:type="dxa"/>
          </w:tcPr>
          <w:p w14:paraId="67950832" w14:textId="77777777" w:rsidR="00767D7F" w:rsidRPr="00D15791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5B685F06" w14:textId="77777777" w:rsidR="00767D7F" w:rsidRPr="00D15791" w:rsidRDefault="00767D7F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E12427E" w14:textId="77777777" w:rsidR="00767D7F" w:rsidRPr="00D15791" w:rsidRDefault="00767D7F">
            <w:pPr>
              <w:pStyle w:val="Saahizalmetin"/>
            </w:pPr>
          </w:p>
        </w:tc>
      </w:tr>
      <w:tr w:rsidR="00767D7F" w:rsidRPr="00D15791" w14:paraId="121779A9" w14:textId="77777777" w:rsidTr="00DF32B2">
        <w:trPr>
          <w:trHeight w:val="288"/>
        </w:trPr>
        <w:tc>
          <w:tcPr>
            <w:tcW w:w="1265" w:type="dxa"/>
          </w:tcPr>
          <w:p w14:paraId="3373F791" w14:textId="77777777" w:rsidR="00767D7F" w:rsidRPr="00D15791" w:rsidRDefault="00767D7F"/>
        </w:tc>
        <w:tc>
          <w:tcPr>
            <w:tcW w:w="5556" w:type="dxa"/>
          </w:tcPr>
          <w:p w14:paraId="02ED4148" w14:textId="77777777" w:rsidR="00767D7F" w:rsidRPr="00D15791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62EE2532" w14:textId="77777777" w:rsidR="00767D7F" w:rsidRPr="00D15791" w:rsidRDefault="00767D7F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515D84A" w14:textId="77777777" w:rsidR="00767D7F" w:rsidRPr="00D15791" w:rsidRDefault="00767D7F">
            <w:pPr>
              <w:pStyle w:val="Saahizalmetin"/>
            </w:pPr>
          </w:p>
        </w:tc>
      </w:tr>
      <w:tr w:rsidR="00767D7F" w:rsidRPr="00D15791" w14:paraId="5EFA94DF" w14:textId="77777777" w:rsidTr="00DF32B2">
        <w:trPr>
          <w:trHeight w:val="288"/>
        </w:trPr>
        <w:tc>
          <w:tcPr>
            <w:tcW w:w="1265" w:type="dxa"/>
          </w:tcPr>
          <w:p w14:paraId="29A2F5A7" w14:textId="77777777" w:rsidR="00767D7F" w:rsidRPr="00D15791" w:rsidRDefault="00767D7F"/>
        </w:tc>
        <w:tc>
          <w:tcPr>
            <w:tcW w:w="5556" w:type="dxa"/>
          </w:tcPr>
          <w:p w14:paraId="6BB6D66A" w14:textId="77777777" w:rsidR="00767D7F" w:rsidRPr="00D15791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604C9D09" w14:textId="77777777" w:rsidR="00767D7F" w:rsidRPr="00D15791" w:rsidRDefault="00767D7F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76315E46" w14:textId="77777777" w:rsidR="00767D7F" w:rsidRPr="00D15791" w:rsidRDefault="00767D7F">
            <w:pPr>
              <w:pStyle w:val="Saahizalmetin"/>
            </w:pPr>
          </w:p>
        </w:tc>
      </w:tr>
      <w:tr w:rsidR="00767D7F" w:rsidRPr="00D15791" w14:paraId="0C3C9C27" w14:textId="77777777" w:rsidTr="00DF32B2">
        <w:trPr>
          <w:trHeight w:val="288"/>
        </w:trPr>
        <w:tc>
          <w:tcPr>
            <w:tcW w:w="1265" w:type="dxa"/>
          </w:tcPr>
          <w:p w14:paraId="4E2E0926" w14:textId="77777777" w:rsidR="00767D7F" w:rsidRPr="00D15791" w:rsidRDefault="00767D7F"/>
        </w:tc>
        <w:tc>
          <w:tcPr>
            <w:tcW w:w="5556" w:type="dxa"/>
          </w:tcPr>
          <w:p w14:paraId="5721E459" w14:textId="77777777" w:rsidR="00767D7F" w:rsidRPr="00D15791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A42199A" w14:textId="77777777" w:rsidR="00767D7F" w:rsidRPr="00D15791" w:rsidRDefault="00767D7F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4DCF8AB" w14:textId="77777777" w:rsidR="00767D7F" w:rsidRPr="00D15791" w:rsidRDefault="00767D7F">
            <w:pPr>
              <w:pStyle w:val="Saahizalmetin"/>
            </w:pPr>
          </w:p>
        </w:tc>
      </w:tr>
      <w:tr w:rsidR="00767D7F" w:rsidRPr="00D15791" w14:paraId="4E274919" w14:textId="77777777" w:rsidTr="00DF32B2">
        <w:trPr>
          <w:trHeight w:val="288"/>
        </w:trPr>
        <w:tc>
          <w:tcPr>
            <w:tcW w:w="1265" w:type="dxa"/>
          </w:tcPr>
          <w:p w14:paraId="0C3F4A74" w14:textId="77777777" w:rsidR="00767D7F" w:rsidRPr="00D15791" w:rsidRDefault="00767D7F"/>
        </w:tc>
        <w:tc>
          <w:tcPr>
            <w:tcW w:w="5556" w:type="dxa"/>
          </w:tcPr>
          <w:p w14:paraId="73180626" w14:textId="77777777" w:rsidR="00767D7F" w:rsidRPr="00D15791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B0E0FA" w14:textId="77777777" w:rsidR="00767D7F" w:rsidRPr="00D15791" w:rsidRDefault="00767D7F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BB3DCB7" w14:textId="77777777" w:rsidR="00767D7F" w:rsidRPr="00D15791" w:rsidRDefault="00767D7F">
            <w:pPr>
              <w:pStyle w:val="Saahizalmetin"/>
            </w:pPr>
          </w:p>
        </w:tc>
      </w:tr>
      <w:tr w:rsidR="002F4591" w:rsidRPr="00D15791" w14:paraId="7FC53679" w14:textId="77777777" w:rsidTr="00DF32B2">
        <w:trPr>
          <w:trHeight w:val="288"/>
        </w:trPr>
        <w:tc>
          <w:tcPr>
            <w:tcW w:w="1265" w:type="dxa"/>
          </w:tcPr>
          <w:p w14:paraId="542C1E25" w14:textId="77777777" w:rsidR="002F4591" w:rsidRPr="00D15791" w:rsidRDefault="002F4591"/>
        </w:tc>
        <w:tc>
          <w:tcPr>
            <w:tcW w:w="5556" w:type="dxa"/>
          </w:tcPr>
          <w:p w14:paraId="3B8D5805" w14:textId="77777777" w:rsidR="002F4591" w:rsidRPr="00D15791" w:rsidRDefault="002F4591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387684D8" w14:textId="77777777" w:rsidR="002F4591" w:rsidRPr="00D15791" w:rsidRDefault="002F4591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35D321D2" w14:textId="77777777" w:rsidR="002F4591" w:rsidRPr="00D15791" w:rsidRDefault="002F4591">
            <w:pPr>
              <w:pStyle w:val="Saahizalmetin"/>
            </w:pPr>
          </w:p>
        </w:tc>
      </w:tr>
      <w:tr w:rsidR="002F4591" w:rsidRPr="00D15791" w14:paraId="2E70C68B" w14:textId="77777777" w:rsidTr="00DF32B2">
        <w:trPr>
          <w:trHeight w:val="288"/>
        </w:trPr>
        <w:tc>
          <w:tcPr>
            <w:tcW w:w="1265" w:type="dxa"/>
          </w:tcPr>
          <w:p w14:paraId="4BC7C135" w14:textId="77777777" w:rsidR="002F4591" w:rsidRPr="00D15791" w:rsidRDefault="002F4591"/>
        </w:tc>
        <w:tc>
          <w:tcPr>
            <w:tcW w:w="5556" w:type="dxa"/>
          </w:tcPr>
          <w:p w14:paraId="494BF4D5" w14:textId="77777777" w:rsidR="002F4591" w:rsidRPr="00D15791" w:rsidRDefault="002F4591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01FC5C69" w14:textId="77777777" w:rsidR="002F4591" w:rsidRPr="00D15791" w:rsidRDefault="002F4591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971D121" w14:textId="77777777" w:rsidR="002F4591" w:rsidRPr="00D15791" w:rsidRDefault="002F4591">
            <w:pPr>
              <w:pStyle w:val="Saahizalmetin"/>
            </w:pPr>
          </w:p>
        </w:tc>
      </w:tr>
      <w:tr w:rsidR="00084A50" w:rsidRPr="00D15791" w14:paraId="4B86DB6E" w14:textId="77777777" w:rsidTr="00DF32B2">
        <w:trPr>
          <w:trHeight w:val="288"/>
        </w:trPr>
        <w:tc>
          <w:tcPr>
            <w:tcW w:w="1265" w:type="dxa"/>
          </w:tcPr>
          <w:p w14:paraId="377D8E06" w14:textId="77777777" w:rsidR="00084A50" w:rsidRPr="00D15791" w:rsidRDefault="00084A50"/>
        </w:tc>
        <w:tc>
          <w:tcPr>
            <w:tcW w:w="5556" w:type="dxa"/>
          </w:tcPr>
          <w:p w14:paraId="66BE599D" w14:textId="77777777" w:rsidR="00084A50" w:rsidRPr="00D15791" w:rsidRDefault="00084A50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F80C948" w14:textId="77777777" w:rsidR="00084A50" w:rsidRPr="00D15791" w:rsidRDefault="00084A50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7AB6A28C" w14:textId="77777777" w:rsidR="00084A50" w:rsidRPr="00D15791" w:rsidRDefault="00084A50">
            <w:pPr>
              <w:pStyle w:val="Saahizalmetin"/>
            </w:pPr>
          </w:p>
        </w:tc>
      </w:tr>
      <w:tr w:rsidR="00084A50" w:rsidRPr="00D15791" w14:paraId="387B2BDE" w14:textId="77777777" w:rsidTr="00DF32B2">
        <w:trPr>
          <w:trHeight w:val="288"/>
        </w:trPr>
        <w:tc>
          <w:tcPr>
            <w:tcW w:w="1265" w:type="dxa"/>
          </w:tcPr>
          <w:p w14:paraId="0F9CED7F" w14:textId="77777777" w:rsidR="00084A50" w:rsidRPr="00D15791" w:rsidRDefault="00084A50"/>
        </w:tc>
        <w:tc>
          <w:tcPr>
            <w:tcW w:w="5556" w:type="dxa"/>
          </w:tcPr>
          <w:p w14:paraId="124FCF25" w14:textId="77777777" w:rsidR="00084A50" w:rsidRPr="00D15791" w:rsidRDefault="00084A50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1ACA8626" w14:textId="77777777" w:rsidR="00084A50" w:rsidRPr="00D15791" w:rsidRDefault="00084A50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689331F" w14:textId="77777777" w:rsidR="00084A50" w:rsidRPr="00D15791" w:rsidRDefault="00084A50">
            <w:pPr>
              <w:pStyle w:val="Saahizalmetin"/>
            </w:pPr>
          </w:p>
        </w:tc>
      </w:tr>
      <w:tr w:rsidR="00767D7F" w:rsidRPr="00D15791" w14:paraId="48BB6BEC" w14:textId="77777777" w:rsidTr="00DF32B2">
        <w:trPr>
          <w:trHeight w:val="288"/>
        </w:trPr>
        <w:tc>
          <w:tcPr>
            <w:tcW w:w="1265" w:type="dxa"/>
          </w:tcPr>
          <w:p w14:paraId="684EA3EF" w14:textId="77777777" w:rsidR="00767D7F" w:rsidRPr="00D15791" w:rsidRDefault="00767D7F"/>
        </w:tc>
        <w:tc>
          <w:tcPr>
            <w:tcW w:w="5556" w:type="dxa"/>
          </w:tcPr>
          <w:p w14:paraId="2BF4022F" w14:textId="77777777" w:rsidR="00767D7F" w:rsidRPr="00D15791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B04904D" w14:textId="77777777" w:rsidR="00767D7F" w:rsidRPr="00D15791" w:rsidRDefault="00767D7F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920C1E7" w14:textId="77777777" w:rsidR="00767D7F" w:rsidRPr="00D15791" w:rsidRDefault="00767D7F">
            <w:pPr>
              <w:pStyle w:val="Saahizalmetin"/>
            </w:pPr>
          </w:p>
        </w:tc>
      </w:tr>
      <w:tr w:rsidR="00767D7F" w:rsidRPr="00D15791" w14:paraId="306D948B" w14:textId="77777777" w:rsidTr="00DF32B2">
        <w:trPr>
          <w:trHeight w:val="288"/>
        </w:trPr>
        <w:tc>
          <w:tcPr>
            <w:tcW w:w="1265" w:type="dxa"/>
            <w:tcBorders>
              <w:bottom w:val="single" w:sz="4" w:space="0" w:color="BFBFBF" w:themeColor="background1" w:themeShade="BF"/>
            </w:tcBorders>
          </w:tcPr>
          <w:p w14:paraId="59280EA1" w14:textId="77777777" w:rsidR="00767D7F" w:rsidRPr="00D15791" w:rsidRDefault="00767D7F"/>
        </w:tc>
        <w:tc>
          <w:tcPr>
            <w:tcW w:w="5556" w:type="dxa"/>
            <w:tcBorders>
              <w:bottom w:val="single" w:sz="4" w:space="0" w:color="BFBFBF" w:themeColor="background1" w:themeShade="BF"/>
            </w:tcBorders>
          </w:tcPr>
          <w:p w14:paraId="70C624C8" w14:textId="77777777" w:rsidR="00767D7F" w:rsidRPr="00D15791" w:rsidRDefault="00767D7F"/>
        </w:tc>
        <w:tc>
          <w:tcPr>
            <w:tcW w:w="1635" w:type="dxa"/>
            <w:tcBorders>
              <w:bottom w:val="single" w:sz="4" w:space="0" w:color="BFBFBF" w:themeColor="background1" w:themeShade="BF"/>
            </w:tcBorders>
            <w:tcMar>
              <w:left w:w="216" w:type="dxa"/>
              <w:right w:w="216" w:type="dxa"/>
            </w:tcMar>
          </w:tcPr>
          <w:p w14:paraId="7C7DF4E1" w14:textId="77777777" w:rsidR="00767D7F" w:rsidRPr="00D15791" w:rsidRDefault="00767D7F">
            <w:pPr>
              <w:pStyle w:val="Saahizalmetin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7284F0F" w14:textId="77777777" w:rsidR="00767D7F" w:rsidRPr="00D15791" w:rsidRDefault="00767D7F">
            <w:pPr>
              <w:pStyle w:val="Saahizalmetin"/>
            </w:pPr>
          </w:p>
        </w:tc>
      </w:tr>
      <w:tr w:rsidR="00767D7F" w:rsidRPr="00D15791" w14:paraId="7E68650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76E864C5" w14:textId="77777777" w:rsidR="00767D7F" w:rsidRPr="00D15791" w:rsidRDefault="00767D7F"/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4C6ED652" w14:textId="77777777" w:rsidR="00767D7F" w:rsidRPr="00D15791" w:rsidRDefault="00767D7F"/>
        </w:tc>
        <w:sdt>
          <w:sdtPr>
            <w:id w:val="794338292"/>
            <w:placeholder>
              <w:docPart w:val="98A6BA9FDE5E4519B1DC1022CE5FB9A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5320F243" w14:textId="77777777" w:rsidR="00767D7F" w:rsidRPr="00D15791" w:rsidRDefault="00335034" w:rsidP="002C31B5">
                <w:pPr>
                  <w:pStyle w:val="Heading1"/>
                </w:pPr>
                <w:r w:rsidRPr="00D15791">
                  <w:rPr>
                    <w:lang w:bidi="tr-TR"/>
                  </w:rPr>
                  <w:t>Ara Toplam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31FAD273" w14:textId="77777777" w:rsidR="00767D7F" w:rsidRPr="00D15791" w:rsidRDefault="00767D7F">
            <w:pPr>
              <w:pStyle w:val="Saahizalmetin"/>
            </w:pPr>
          </w:p>
        </w:tc>
      </w:tr>
      <w:tr w:rsidR="00767D7F" w:rsidRPr="00D15791" w14:paraId="08F3F407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05F7F8C3" w14:textId="77777777" w:rsidR="00767D7F" w:rsidRPr="00D15791" w:rsidRDefault="00767D7F"/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150F0E36" w14:textId="77777777" w:rsidR="00767D7F" w:rsidRPr="00D15791" w:rsidRDefault="00767D7F"/>
        </w:tc>
        <w:sdt>
          <w:sdtPr>
            <w:id w:val="177394138"/>
            <w:placeholder>
              <w:docPart w:val="8E14BBF108DF4299AA833CD0635C77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DA0D806" w14:textId="77777777" w:rsidR="00767D7F" w:rsidRPr="00D15791" w:rsidRDefault="00335034" w:rsidP="002C31B5">
                <w:pPr>
                  <w:pStyle w:val="Heading1"/>
                </w:pPr>
                <w:r w:rsidRPr="00D15791">
                  <w:rPr>
                    <w:lang w:bidi="tr-TR"/>
                  </w:rPr>
                  <w:t>Satış Vergisi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1E8C570B" w14:textId="77777777" w:rsidR="00767D7F" w:rsidRPr="00D15791" w:rsidRDefault="00767D7F">
            <w:pPr>
              <w:pStyle w:val="Saahizalmetin"/>
            </w:pPr>
          </w:p>
        </w:tc>
      </w:tr>
      <w:tr w:rsidR="00767D7F" w:rsidRPr="00D15791" w14:paraId="7F96939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1E55868" w14:textId="77777777" w:rsidR="00767D7F" w:rsidRPr="00D15791" w:rsidRDefault="00767D7F"/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267D5989" w14:textId="77777777" w:rsidR="00767D7F" w:rsidRPr="00D15791" w:rsidRDefault="00767D7F"/>
        </w:tc>
        <w:sdt>
          <w:sdtPr>
            <w:id w:val="-2007200982"/>
            <w:placeholder>
              <w:docPart w:val="C75CEA04C54C4F0EA264CAAE737DADE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31E0A8BF" w14:textId="77777777" w:rsidR="00767D7F" w:rsidRPr="00D15791" w:rsidRDefault="00335034" w:rsidP="002C31B5">
                <w:pPr>
                  <w:pStyle w:val="Heading1"/>
                </w:pPr>
                <w:r w:rsidRPr="00D15791">
                  <w:rPr>
                    <w:lang w:bidi="tr-TR"/>
                  </w:rPr>
                  <w:t>Toplam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12B68846" w14:textId="77777777" w:rsidR="00767D7F" w:rsidRPr="00D15791" w:rsidRDefault="00767D7F">
            <w:pPr>
              <w:pStyle w:val="Saahizalmetin"/>
            </w:pPr>
          </w:p>
        </w:tc>
      </w:tr>
    </w:tbl>
    <w:p w14:paraId="4EA8B722" w14:textId="77777777" w:rsidR="00767D7F" w:rsidRPr="00D15791" w:rsidRDefault="00161833">
      <w:pPr>
        <w:pStyle w:val="letiimBilgileri"/>
      </w:pPr>
      <w:r w:rsidRPr="00D15791">
        <w:rPr>
          <w:lang w:bidi="tr-TR"/>
        </w:rPr>
        <w:t xml:space="preserve">Tüm çekleri </w:t>
      </w:r>
      <w:sdt>
        <w:sdtPr>
          <w:id w:val="-1065024667"/>
          <w:placeholder>
            <w:docPart w:val="34D8AE8BADEC42579216A97FE4FF8CB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 w:rsidRPr="00D15791">
            <w:rPr>
              <w:lang w:bidi="tr-TR"/>
            </w:rPr>
            <w:t>Şirket Adı</w:t>
          </w:r>
        </w:sdtContent>
      </w:sdt>
      <w:r w:rsidRPr="00D15791">
        <w:rPr>
          <w:lang w:bidi="tr-TR"/>
        </w:rPr>
        <w:t xml:space="preserve"> adına düzenleyin</w:t>
      </w:r>
    </w:p>
    <w:p w14:paraId="398684DE" w14:textId="77777777" w:rsidR="00767D7F" w:rsidRPr="00D15791" w:rsidRDefault="00161833">
      <w:pPr>
        <w:pStyle w:val="Teekkrler"/>
      </w:pPr>
      <w:r w:rsidRPr="00D15791">
        <w:rPr>
          <w:lang w:bidi="tr-TR"/>
        </w:rPr>
        <w:t>Bizi tercih ettiğiniz için teşekkür ederiz.</w:t>
      </w:r>
    </w:p>
    <w:p w14:paraId="78A4199A" w14:textId="77777777" w:rsidR="00767D7F" w:rsidRPr="00D15791" w:rsidRDefault="00161833">
      <w:pPr>
        <w:pStyle w:val="letiimBilgileri"/>
      </w:pPr>
      <w:r w:rsidRPr="00D15791">
        <w:rPr>
          <w:lang w:bidi="tr-TR"/>
        </w:rPr>
        <w:t xml:space="preserve"> </w:t>
      </w:r>
      <w:sdt>
        <w:sdtPr>
          <w:id w:val="-1721738689"/>
          <w:placeholder>
            <w:docPart w:val="CEDD4A5D7A924309857813AFD46E1C6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 w:rsidRPr="00D15791">
            <w:rPr>
              <w:lang w:bidi="tr-TR"/>
            </w:rPr>
            <w:t>Şirket Adı</w:t>
          </w:r>
        </w:sdtContent>
      </w:sdt>
      <w:r w:rsidRPr="00D15791">
        <w:rPr>
          <w:lang w:bidi="tr-TR"/>
        </w:rPr>
        <w:t xml:space="preserve"> </w:t>
      </w:r>
      <w:sdt>
        <w:sdtPr>
          <w:alias w:val="Adres"/>
          <w:tag w:val="Adres"/>
          <w:id w:val="7433537"/>
          <w:placeholder>
            <w:docPart w:val="E94CD19668FF4EF88A75D3D5018037D3"/>
          </w:placeholder>
          <w:temporary/>
          <w:showingPlcHdr/>
          <w15:appearance w15:val="hidden"/>
        </w:sdtPr>
        <w:sdtEndPr/>
        <w:sdtContent>
          <w:r w:rsidRPr="00D15791">
            <w:rPr>
              <w:lang w:bidi="tr-TR"/>
            </w:rPr>
            <w:t>Açık Adres</w:t>
          </w:r>
          <w:r w:rsidR="00FF35D4" w:rsidRPr="00D15791">
            <w:rPr>
              <w:lang w:bidi="tr-TR"/>
            </w:rPr>
            <w:t xml:space="preserve"> Şehir, Eyalet, Posta Kodu</w:t>
          </w:r>
        </w:sdtContent>
      </w:sdt>
      <w:r w:rsidRPr="00D15791">
        <w:rPr>
          <w:lang w:bidi="tr-TR"/>
        </w:rPr>
        <w:t xml:space="preserve">  Telefon: </w:t>
      </w:r>
      <w:sdt>
        <w:sdtPr>
          <w:alias w:val="Telefon"/>
          <w:tag w:val="Telefon"/>
          <w:id w:val="7433591"/>
          <w:placeholder>
            <w:docPart w:val="AF55B7877C074847ACCDA23B203591A8"/>
          </w:placeholder>
          <w:temporary/>
          <w:showingPlcHdr/>
          <w15:appearance w15:val="hidden"/>
        </w:sdtPr>
        <w:sdtEndPr/>
        <w:sdtContent>
          <w:r w:rsidR="00A2654F" w:rsidRPr="00D15791">
            <w:rPr>
              <w:lang w:bidi="tr-TR"/>
            </w:rPr>
            <w:t>T</w:t>
          </w:r>
          <w:r w:rsidRPr="00D15791">
            <w:rPr>
              <w:lang w:bidi="tr-TR"/>
            </w:rPr>
            <w:t>elefon</w:t>
          </w:r>
        </w:sdtContent>
      </w:sdt>
      <w:r w:rsidRPr="00D15791">
        <w:rPr>
          <w:lang w:bidi="tr-TR"/>
        </w:rPr>
        <w:t xml:space="preserve">  Faks: </w:t>
      </w:r>
      <w:sdt>
        <w:sdtPr>
          <w:alias w:val="Faks"/>
          <w:tag w:val="Faks"/>
          <w:id w:val="7433618"/>
          <w:placeholder>
            <w:docPart w:val="4EED24C850F04C0A912017DC42D6C77D"/>
          </w:placeholder>
          <w:temporary/>
          <w:showingPlcHdr/>
          <w15:appearance w15:val="hidden"/>
        </w:sdtPr>
        <w:sdtEndPr/>
        <w:sdtContent>
          <w:r w:rsidR="00A2654F" w:rsidRPr="00D15791">
            <w:rPr>
              <w:lang w:bidi="tr-TR"/>
            </w:rPr>
            <w:t>F</w:t>
          </w:r>
          <w:r w:rsidRPr="00D15791">
            <w:rPr>
              <w:lang w:bidi="tr-TR"/>
            </w:rPr>
            <w:t>aks</w:t>
          </w:r>
        </w:sdtContent>
      </w:sdt>
      <w:r w:rsidRPr="00D15791">
        <w:rPr>
          <w:lang w:bidi="tr-TR"/>
        </w:rPr>
        <w:t xml:space="preserve">  </w:t>
      </w:r>
      <w:sdt>
        <w:sdtPr>
          <w:alias w:val="E-posta"/>
          <w:tag w:val="E-posta"/>
          <w:id w:val="7433645"/>
          <w:placeholder>
            <w:docPart w:val="907FC9BFA25B407F844AB4E51BB371F6"/>
          </w:placeholder>
          <w:temporary/>
          <w:showingPlcHdr/>
          <w15:appearance w15:val="hidden"/>
        </w:sdtPr>
        <w:sdtEndPr/>
        <w:sdtContent>
          <w:r w:rsidR="00A2654F" w:rsidRPr="00D15791">
            <w:rPr>
              <w:lang w:bidi="tr-TR"/>
            </w:rPr>
            <w:t>E</w:t>
          </w:r>
          <w:r w:rsidRPr="00D15791">
            <w:rPr>
              <w:lang w:bidi="tr-TR"/>
            </w:rPr>
            <w:t>-posta</w:t>
          </w:r>
        </w:sdtContent>
      </w:sdt>
    </w:p>
    <w:sectPr w:rsidR="00767D7F" w:rsidRPr="00D15791" w:rsidSect="00811290">
      <w:footerReference w:type="default" r:id="rId8"/>
      <w:pgSz w:w="11906" w:h="16838" w:code="9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521CD" w14:textId="77777777" w:rsidR="001553C9" w:rsidRDefault="001553C9" w:rsidP="00DA124E">
      <w:r>
        <w:separator/>
      </w:r>
    </w:p>
  </w:endnote>
  <w:endnote w:type="continuationSeparator" w:id="0">
    <w:p w14:paraId="1E67B009" w14:textId="77777777" w:rsidR="001553C9" w:rsidRDefault="001553C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45F93" w14:textId="77777777" w:rsidR="00DA124E" w:rsidRDefault="00DA124E">
        <w:pPr>
          <w:pStyle w:val="Footer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A2654F">
          <w:rPr>
            <w:noProof/>
            <w:lang w:bidi="tr-TR"/>
          </w:rPr>
          <w:t>2</w:t>
        </w:r>
        <w:r>
          <w:rPr>
            <w:noProof/>
            <w:lang w:bidi="tr-TR"/>
          </w:rPr>
          <w:fldChar w:fldCharType="end"/>
        </w:r>
      </w:p>
    </w:sdtContent>
  </w:sdt>
  <w:p w14:paraId="110350EA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A030B" w14:textId="77777777" w:rsidR="001553C9" w:rsidRDefault="001553C9" w:rsidP="00DA124E">
      <w:r>
        <w:separator/>
      </w:r>
    </w:p>
  </w:footnote>
  <w:footnote w:type="continuationSeparator" w:id="0">
    <w:p w14:paraId="47D1B343" w14:textId="77777777" w:rsidR="001553C9" w:rsidRDefault="001553C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C9"/>
    <w:rsid w:val="00016EEA"/>
    <w:rsid w:val="00017EBC"/>
    <w:rsid w:val="00084A50"/>
    <w:rsid w:val="000D108A"/>
    <w:rsid w:val="000F3D19"/>
    <w:rsid w:val="00141CC5"/>
    <w:rsid w:val="001553C9"/>
    <w:rsid w:val="00161833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502760"/>
    <w:rsid w:val="00541768"/>
    <w:rsid w:val="005E117D"/>
    <w:rsid w:val="006350A1"/>
    <w:rsid w:val="006B4F86"/>
    <w:rsid w:val="00767D7F"/>
    <w:rsid w:val="007A2DFF"/>
    <w:rsid w:val="00811290"/>
    <w:rsid w:val="00846FB5"/>
    <w:rsid w:val="00865239"/>
    <w:rsid w:val="009F3F74"/>
    <w:rsid w:val="00A2654F"/>
    <w:rsid w:val="00A82089"/>
    <w:rsid w:val="00AC6A6B"/>
    <w:rsid w:val="00AF4001"/>
    <w:rsid w:val="00B57A4F"/>
    <w:rsid w:val="00B62AE1"/>
    <w:rsid w:val="00B84DF7"/>
    <w:rsid w:val="00B911FE"/>
    <w:rsid w:val="00C4631C"/>
    <w:rsid w:val="00D15791"/>
    <w:rsid w:val="00D27961"/>
    <w:rsid w:val="00D45686"/>
    <w:rsid w:val="00D46230"/>
    <w:rsid w:val="00D62BD5"/>
    <w:rsid w:val="00D8503D"/>
    <w:rsid w:val="00DA124E"/>
    <w:rsid w:val="00DB76E2"/>
    <w:rsid w:val="00DE3DFA"/>
    <w:rsid w:val="00DF32B2"/>
    <w:rsid w:val="00E10529"/>
    <w:rsid w:val="00E61B2E"/>
    <w:rsid w:val="00E70B6C"/>
    <w:rsid w:val="00E87249"/>
    <w:rsid w:val="00EB59E9"/>
    <w:rsid w:val="00EC23BD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31DC8C"/>
  <w15:docId w15:val="{ED2B6D1D-E020-4BF1-94E4-8B45619F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tr-T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aahizalmetin">
    <w:name w:val="Sağa hizalı metin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letiimBilgileri">
    <w:name w:val="İletişim Bilgileri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eekkrler">
    <w:name w:val="Teşekkürler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eve\AppData\Local\Microsoft\Office\16.0\DTS\tr-TR%7b11EA1B6B-CCE8-4FBD-A57E-55C6DCEFBB00%7d\%7bCBC1E9C6-CCA9-4D73-AAAB-E404F2451B0D%7dtf1640239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BC2173BA9043799815858564F3C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2662C-B4DE-40A9-8FC9-702FF4826963}"/>
      </w:docPartPr>
      <w:docPartBody>
        <w:p w:rsidR="003C717F" w:rsidRDefault="003C717F">
          <w:pPr>
            <w:pStyle w:val="DEBC2173BA9043799815858564F3C108"/>
          </w:pPr>
          <w:r>
            <w:rPr>
              <w:lang w:bidi="tr-TR"/>
            </w:rPr>
            <w:t>Şirket Sloganı</w:t>
          </w:r>
        </w:p>
      </w:docPartBody>
    </w:docPart>
    <w:docPart>
      <w:docPartPr>
        <w:name w:val="0AF918CBEC57419B849CC11304CFB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124B6-1DA2-409E-B455-81C00A0C6D83}"/>
      </w:docPartPr>
      <w:docPartBody>
        <w:p w:rsidR="003C717F" w:rsidRDefault="003C717F">
          <w:pPr>
            <w:pStyle w:val="0AF918CBEC57419B849CC11304CFB699"/>
          </w:pPr>
          <w:r>
            <w:rPr>
              <w:lang w:bidi="tr-TR"/>
            </w:rPr>
            <w:t>Tarih</w:t>
          </w:r>
        </w:p>
      </w:docPartBody>
    </w:docPart>
    <w:docPart>
      <w:docPartPr>
        <w:name w:val="0DA5CFA97D404A3280FDAF959266B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BC617-E918-4859-BA7D-751563A5819C}"/>
      </w:docPartPr>
      <w:docPartBody>
        <w:p w:rsidR="003C717F" w:rsidRDefault="003C717F">
          <w:pPr>
            <w:pStyle w:val="0DA5CFA97D404A3280FDAF959266B9FF"/>
          </w:pPr>
          <w:r>
            <w:rPr>
              <w:lang w:bidi="tr-TR"/>
            </w:rPr>
            <w:t>100</w:t>
          </w:r>
        </w:p>
      </w:docPartBody>
    </w:docPart>
    <w:docPart>
      <w:docPartPr>
        <w:name w:val="6D69FAF5AE9C49ED95AEE8E2C351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2D8CB-D63D-45EA-86BC-FE62621C6D94}"/>
      </w:docPartPr>
      <w:docPartBody>
        <w:p w:rsidR="003C717F" w:rsidRDefault="003C717F">
          <w:pPr>
            <w:pStyle w:val="6D69FAF5AE9C49ED95AEE8E2C351603B"/>
          </w:pPr>
          <w:r>
            <w:rPr>
              <w:lang w:bidi="tr-TR"/>
            </w:rPr>
            <w:t>Ad</w:t>
          </w:r>
        </w:p>
      </w:docPartBody>
    </w:docPart>
    <w:docPart>
      <w:docPartPr>
        <w:name w:val="EEB8FD04696949B890D2158BB42C0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60806-0B2B-4BD0-B546-D9F3C28C60D1}"/>
      </w:docPartPr>
      <w:docPartBody>
        <w:p w:rsidR="003C717F" w:rsidRDefault="003C717F">
          <w:pPr>
            <w:pStyle w:val="EEB8FD04696949B890D2158BB42C0931"/>
          </w:pPr>
          <w:r>
            <w:rPr>
              <w:lang w:bidi="tr-TR"/>
            </w:rPr>
            <w:t>Şirket Adı</w:t>
          </w:r>
        </w:p>
      </w:docPartBody>
    </w:docPart>
    <w:docPart>
      <w:docPartPr>
        <w:name w:val="AAF57ED8DCDB44188D69607B23918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77F82-F8F8-4843-B84A-762D60DF163F}"/>
      </w:docPartPr>
      <w:docPartBody>
        <w:p w:rsidR="003C717F" w:rsidRDefault="003C717F">
          <w:pPr>
            <w:pStyle w:val="AAF57ED8DCDB44188D69607B23918274"/>
          </w:pPr>
          <w:r>
            <w:rPr>
              <w:lang w:bidi="tr-TR"/>
            </w:rPr>
            <w:t>Açık Adres</w:t>
          </w:r>
          <w:r>
            <w:rPr>
              <w:lang w:bidi="tr-TR"/>
            </w:rPr>
            <w:br/>
            <w:t>Şehir, Posta Kodu</w:t>
          </w:r>
        </w:p>
      </w:docPartBody>
    </w:docPart>
    <w:docPart>
      <w:docPartPr>
        <w:name w:val="4999672979414A61A7A48D3BC9B4B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B8BA5-2C1A-42AF-A39B-0177892D33CB}"/>
      </w:docPartPr>
      <w:docPartBody>
        <w:p w:rsidR="003C717F" w:rsidRDefault="003C717F">
          <w:pPr>
            <w:pStyle w:val="4999672979414A61A7A48D3BC9B4BD0A"/>
          </w:pPr>
          <w:r>
            <w:rPr>
              <w:lang w:bidi="tr-TR"/>
            </w:rPr>
            <w:t>Telefon</w:t>
          </w:r>
        </w:p>
      </w:docPartBody>
    </w:docPart>
    <w:docPart>
      <w:docPartPr>
        <w:name w:val="A16D1B8AAA614FFD94A49449AD9A6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BFD18-2BFA-4D35-B3A8-6563A5C20FE3}"/>
      </w:docPartPr>
      <w:docPartBody>
        <w:p w:rsidR="003C717F" w:rsidRDefault="003C717F">
          <w:pPr>
            <w:pStyle w:val="A16D1B8AAA614FFD94A49449AD9A6F87"/>
          </w:pPr>
          <w:r>
            <w:rPr>
              <w:lang w:bidi="tr-TR"/>
            </w:rPr>
            <w:t>ABC12345</w:t>
          </w:r>
        </w:p>
      </w:docPartBody>
    </w:docPart>
    <w:docPart>
      <w:docPartPr>
        <w:name w:val="E3963BEE661B4DE78EC62DDFCC4C9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F5624-59B0-41F6-8C42-5FE797EEA467}"/>
      </w:docPartPr>
      <w:docPartBody>
        <w:p w:rsidR="003C717F" w:rsidRDefault="003C717F">
          <w:pPr>
            <w:pStyle w:val="E3963BEE661B4DE78EC62DDFCC4C91B9"/>
          </w:pPr>
          <w:r>
            <w:rPr>
              <w:lang w:bidi="tr-TR"/>
            </w:rPr>
            <w:t>Satış elemanı</w:t>
          </w:r>
        </w:p>
      </w:docPartBody>
    </w:docPart>
    <w:docPart>
      <w:docPartPr>
        <w:name w:val="354A3DE69B9D4AFC8C28DCA0A5E6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5D670-E51D-4619-A45B-8796FB3CB547}"/>
      </w:docPartPr>
      <w:docPartBody>
        <w:p w:rsidR="003C717F" w:rsidRDefault="003C717F">
          <w:pPr>
            <w:pStyle w:val="354A3DE69B9D4AFC8C28DCA0A5E6794F"/>
          </w:pPr>
          <w:r>
            <w:rPr>
              <w:lang w:bidi="tr-TR"/>
            </w:rPr>
            <w:t>İş</w:t>
          </w:r>
        </w:p>
      </w:docPartBody>
    </w:docPart>
    <w:docPart>
      <w:docPartPr>
        <w:name w:val="2D87DE480A8046D9B4C6DD1D5324A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F5BB-BB41-4E69-A791-3CD9402706BB}"/>
      </w:docPartPr>
      <w:docPartBody>
        <w:p w:rsidR="003C717F" w:rsidRDefault="003C717F">
          <w:pPr>
            <w:pStyle w:val="2D87DE480A8046D9B4C6DD1D5324A18B"/>
          </w:pPr>
          <w:r>
            <w:rPr>
              <w:lang w:bidi="tr-TR"/>
            </w:rPr>
            <w:t>Ödeme Koşulları</w:t>
          </w:r>
        </w:p>
      </w:docPartBody>
    </w:docPart>
    <w:docPart>
      <w:docPartPr>
        <w:name w:val="155771A183464AEBB1798C5E30A60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18EBB-4760-4DAE-8003-F9CAEBFD53A4}"/>
      </w:docPartPr>
      <w:docPartBody>
        <w:p w:rsidR="003C717F" w:rsidRDefault="003C717F">
          <w:pPr>
            <w:pStyle w:val="155771A183464AEBB1798C5E30A609F3"/>
          </w:pPr>
          <w:r>
            <w:rPr>
              <w:lang w:bidi="tr-TR"/>
            </w:rPr>
            <w:t>Son Tarih</w:t>
          </w:r>
        </w:p>
      </w:docPartBody>
    </w:docPart>
    <w:docPart>
      <w:docPartPr>
        <w:name w:val="F22720AF63EA4937856FDD9547FD1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EC536-F967-4995-A4AB-3E1F95A2E06C}"/>
      </w:docPartPr>
      <w:docPartBody>
        <w:p w:rsidR="003C717F" w:rsidRDefault="003C717F">
          <w:pPr>
            <w:pStyle w:val="F22720AF63EA4937856FDD9547FD14E5"/>
          </w:pPr>
          <w:r>
            <w:rPr>
              <w:lang w:bidi="tr-TR"/>
            </w:rPr>
            <w:t>Alındığında ödeme</w:t>
          </w:r>
        </w:p>
      </w:docPartBody>
    </w:docPart>
    <w:docPart>
      <w:docPartPr>
        <w:name w:val="34E7F5769B1A404583598A8DEB87F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36690-A866-477A-9322-4CF76B5D3686}"/>
      </w:docPartPr>
      <w:docPartBody>
        <w:p w:rsidR="003C717F" w:rsidRDefault="003C717F">
          <w:pPr>
            <w:pStyle w:val="34E7F5769B1A404583598A8DEB87FB60"/>
          </w:pPr>
          <w:r>
            <w:rPr>
              <w:lang w:bidi="tr-TR"/>
            </w:rPr>
            <w:t>Miktar</w:t>
          </w:r>
        </w:p>
      </w:docPartBody>
    </w:docPart>
    <w:docPart>
      <w:docPartPr>
        <w:name w:val="4477085EA7C74F6086F895EA411B3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F8C85-9F05-4747-9106-664AFCC614C7}"/>
      </w:docPartPr>
      <w:docPartBody>
        <w:p w:rsidR="003C717F" w:rsidRDefault="003C717F">
          <w:pPr>
            <w:pStyle w:val="4477085EA7C74F6086F895EA411B3766"/>
          </w:pPr>
          <w:r>
            <w:rPr>
              <w:lang w:bidi="tr-TR"/>
            </w:rPr>
            <w:t>Açıklama</w:t>
          </w:r>
        </w:p>
      </w:docPartBody>
    </w:docPart>
    <w:docPart>
      <w:docPartPr>
        <w:name w:val="D2885E18358A4FB38ABFADBB5DCA3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A4F26-80E7-4193-A44E-C472B995DFAE}"/>
      </w:docPartPr>
      <w:docPartBody>
        <w:p w:rsidR="003C717F" w:rsidRDefault="003C717F">
          <w:pPr>
            <w:pStyle w:val="D2885E18358A4FB38ABFADBB5DCA376A"/>
          </w:pPr>
          <w:r>
            <w:rPr>
              <w:lang w:bidi="tr-TR"/>
            </w:rPr>
            <w:t>Birim Fiyatı</w:t>
          </w:r>
        </w:p>
      </w:docPartBody>
    </w:docPart>
    <w:docPart>
      <w:docPartPr>
        <w:name w:val="F9A5D9AE75A348CDBBD827E1A166D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87C67-D86C-4179-B6EC-417E2B571805}"/>
      </w:docPartPr>
      <w:docPartBody>
        <w:p w:rsidR="003C717F" w:rsidRDefault="003C717F">
          <w:pPr>
            <w:pStyle w:val="F9A5D9AE75A348CDBBD827E1A166DF41"/>
          </w:pPr>
          <w:r>
            <w:rPr>
              <w:lang w:bidi="tr-TR"/>
            </w:rPr>
            <w:t>Satır Toplamı</w:t>
          </w:r>
        </w:p>
      </w:docPartBody>
    </w:docPart>
    <w:docPart>
      <w:docPartPr>
        <w:name w:val="98A6BA9FDE5E4519B1DC1022CE5FB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2297A-B18B-4E34-8A24-81D9D3C21090}"/>
      </w:docPartPr>
      <w:docPartBody>
        <w:p w:rsidR="003C717F" w:rsidRDefault="003C717F">
          <w:pPr>
            <w:pStyle w:val="98A6BA9FDE5E4519B1DC1022CE5FB9A4"/>
          </w:pPr>
          <w:r>
            <w:rPr>
              <w:lang w:bidi="tr-TR"/>
            </w:rPr>
            <w:t>Ara Toplam</w:t>
          </w:r>
        </w:p>
      </w:docPartBody>
    </w:docPart>
    <w:docPart>
      <w:docPartPr>
        <w:name w:val="8E14BBF108DF4299AA833CD0635C7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5DA1A-2EF9-4E14-8F4A-088F2D7B4710}"/>
      </w:docPartPr>
      <w:docPartBody>
        <w:p w:rsidR="003C717F" w:rsidRDefault="003C717F">
          <w:pPr>
            <w:pStyle w:val="8E14BBF108DF4299AA833CD0635C77EE"/>
          </w:pPr>
          <w:r>
            <w:rPr>
              <w:lang w:bidi="tr-TR"/>
            </w:rPr>
            <w:t>Satış Vergisi</w:t>
          </w:r>
        </w:p>
      </w:docPartBody>
    </w:docPart>
    <w:docPart>
      <w:docPartPr>
        <w:name w:val="C75CEA04C54C4F0EA264CAAE737DA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11B90-45C9-4089-9803-A5272423C45B}"/>
      </w:docPartPr>
      <w:docPartBody>
        <w:p w:rsidR="003C717F" w:rsidRDefault="003C717F">
          <w:pPr>
            <w:pStyle w:val="C75CEA04C54C4F0EA264CAAE737DADE1"/>
          </w:pPr>
          <w:r>
            <w:rPr>
              <w:lang w:bidi="tr-TR"/>
            </w:rPr>
            <w:t>Toplam</w:t>
          </w:r>
        </w:p>
      </w:docPartBody>
    </w:docPart>
    <w:docPart>
      <w:docPartPr>
        <w:name w:val="34D8AE8BADEC42579216A97FE4FF8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E58B6-806C-402B-8FED-CDD51202A502}"/>
      </w:docPartPr>
      <w:docPartBody>
        <w:p w:rsidR="003C717F" w:rsidRDefault="003C717F">
          <w:pPr>
            <w:pStyle w:val="34D8AE8BADEC42579216A97FE4FF8CB6"/>
          </w:pPr>
          <w:r>
            <w:rPr>
              <w:lang w:bidi="tr-TR"/>
            </w:rPr>
            <w:t>Şirket Adı</w:t>
          </w:r>
        </w:p>
      </w:docPartBody>
    </w:docPart>
    <w:docPart>
      <w:docPartPr>
        <w:name w:val="CEDD4A5D7A924309857813AFD46E1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437A8-8E65-4060-958F-1B6A397829BA}"/>
      </w:docPartPr>
      <w:docPartBody>
        <w:p w:rsidR="003C717F" w:rsidRDefault="003C717F">
          <w:pPr>
            <w:pStyle w:val="CEDD4A5D7A924309857813AFD46E1C65"/>
          </w:pPr>
          <w:r>
            <w:rPr>
              <w:lang w:bidi="tr-TR"/>
            </w:rPr>
            <w:t>Şirket Adı</w:t>
          </w:r>
        </w:p>
      </w:docPartBody>
    </w:docPart>
    <w:docPart>
      <w:docPartPr>
        <w:name w:val="E94CD19668FF4EF88A75D3D501803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7575A-38DD-4B20-B369-D95EA5C241DE}"/>
      </w:docPartPr>
      <w:docPartBody>
        <w:p w:rsidR="003C717F" w:rsidRDefault="003C717F">
          <w:pPr>
            <w:pStyle w:val="E94CD19668FF4EF88A75D3D5018037D3"/>
          </w:pPr>
          <w:r>
            <w:rPr>
              <w:lang w:bidi="tr-TR"/>
            </w:rPr>
            <w:t xml:space="preserve">Açık </w:t>
          </w:r>
          <w:r>
            <w:rPr>
              <w:lang w:bidi="tr-TR"/>
            </w:rPr>
            <w:t>Adres, Şehir, Eyalet, Posta Kodu</w:t>
          </w:r>
        </w:p>
      </w:docPartBody>
    </w:docPart>
    <w:docPart>
      <w:docPartPr>
        <w:name w:val="AF55B7877C074847ACCDA23B20359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F4068-474E-47DB-BC6B-49F34BACD146}"/>
      </w:docPartPr>
      <w:docPartBody>
        <w:p w:rsidR="003C717F" w:rsidRDefault="003C717F">
          <w:pPr>
            <w:pStyle w:val="AF55B7877C074847ACCDA23B203591A8"/>
          </w:pPr>
          <w:r>
            <w:rPr>
              <w:lang w:bidi="tr-TR"/>
            </w:rPr>
            <w:t>Telefon</w:t>
          </w:r>
        </w:p>
      </w:docPartBody>
    </w:docPart>
    <w:docPart>
      <w:docPartPr>
        <w:name w:val="4EED24C850F04C0A912017DC42D6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4C80-5C40-4980-9CB2-6541C10C01CD}"/>
      </w:docPartPr>
      <w:docPartBody>
        <w:p w:rsidR="003C717F" w:rsidRDefault="003C717F">
          <w:pPr>
            <w:pStyle w:val="4EED24C850F04C0A912017DC42D6C77D"/>
          </w:pPr>
          <w:r>
            <w:rPr>
              <w:lang w:bidi="tr-TR"/>
            </w:rPr>
            <w:t>Faks</w:t>
          </w:r>
        </w:p>
      </w:docPartBody>
    </w:docPart>
    <w:docPart>
      <w:docPartPr>
        <w:name w:val="907FC9BFA25B407F844AB4E51BB37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BFA18-6FE6-4927-B3C5-63FF3D7D4141}"/>
      </w:docPartPr>
      <w:docPartBody>
        <w:p w:rsidR="003C717F" w:rsidRDefault="003C717F">
          <w:pPr>
            <w:pStyle w:val="907FC9BFA25B407F844AB4E51BB371F6"/>
          </w:pPr>
          <w:r>
            <w:rPr>
              <w:lang w:bidi="tr-TR"/>
            </w:rPr>
            <w:t>E-posta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7F"/>
    <w:rsid w:val="000D108A"/>
    <w:rsid w:val="003C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BC2173BA9043799815858564F3C108">
    <w:name w:val="DEBC2173BA9043799815858564F3C108"/>
  </w:style>
  <w:style w:type="paragraph" w:customStyle="1" w:styleId="0AF918CBEC57419B849CC11304CFB699">
    <w:name w:val="0AF918CBEC57419B849CC11304CFB699"/>
  </w:style>
  <w:style w:type="paragraph" w:customStyle="1" w:styleId="0DA5CFA97D404A3280FDAF959266B9FF">
    <w:name w:val="0DA5CFA97D404A3280FDAF959266B9FF"/>
  </w:style>
  <w:style w:type="paragraph" w:customStyle="1" w:styleId="6D69FAF5AE9C49ED95AEE8E2C351603B">
    <w:name w:val="6D69FAF5AE9C49ED95AEE8E2C351603B"/>
  </w:style>
  <w:style w:type="paragraph" w:customStyle="1" w:styleId="EEB8FD04696949B890D2158BB42C0931">
    <w:name w:val="EEB8FD04696949B890D2158BB42C0931"/>
  </w:style>
  <w:style w:type="paragraph" w:customStyle="1" w:styleId="AAF57ED8DCDB44188D69607B23918274">
    <w:name w:val="AAF57ED8DCDB44188D69607B23918274"/>
  </w:style>
  <w:style w:type="paragraph" w:customStyle="1" w:styleId="4999672979414A61A7A48D3BC9B4BD0A">
    <w:name w:val="4999672979414A61A7A48D3BC9B4BD0A"/>
  </w:style>
  <w:style w:type="paragraph" w:customStyle="1" w:styleId="A16D1B8AAA614FFD94A49449AD9A6F87">
    <w:name w:val="A16D1B8AAA614FFD94A49449AD9A6F87"/>
  </w:style>
  <w:style w:type="paragraph" w:customStyle="1" w:styleId="E3963BEE661B4DE78EC62DDFCC4C91B9">
    <w:name w:val="E3963BEE661B4DE78EC62DDFCC4C91B9"/>
  </w:style>
  <w:style w:type="paragraph" w:customStyle="1" w:styleId="354A3DE69B9D4AFC8C28DCA0A5E6794F">
    <w:name w:val="354A3DE69B9D4AFC8C28DCA0A5E6794F"/>
  </w:style>
  <w:style w:type="paragraph" w:customStyle="1" w:styleId="2D87DE480A8046D9B4C6DD1D5324A18B">
    <w:name w:val="2D87DE480A8046D9B4C6DD1D5324A18B"/>
  </w:style>
  <w:style w:type="paragraph" w:customStyle="1" w:styleId="155771A183464AEBB1798C5E30A609F3">
    <w:name w:val="155771A183464AEBB1798C5E30A609F3"/>
  </w:style>
  <w:style w:type="paragraph" w:customStyle="1" w:styleId="F22720AF63EA4937856FDD9547FD14E5">
    <w:name w:val="F22720AF63EA4937856FDD9547FD14E5"/>
  </w:style>
  <w:style w:type="paragraph" w:customStyle="1" w:styleId="34E7F5769B1A404583598A8DEB87FB60">
    <w:name w:val="34E7F5769B1A404583598A8DEB87FB60"/>
  </w:style>
  <w:style w:type="paragraph" w:customStyle="1" w:styleId="4477085EA7C74F6086F895EA411B3766">
    <w:name w:val="4477085EA7C74F6086F895EA411B3766"/>
  </w:style>
  <w:style w:type="paragraph" w:customStyle="1" w:styleId="D2885E18358A4FB38ABFADBB5DCA376A">
    <w:name w:val="D2885E18358A4FB38ABFADBB5DCA376A"/>
  </w:style>
  <w:style w:type="paragraph" w:customStyle="1" w:styleId="F9A5D9AE75A348CDBBD827E1A166DF41">
    <w:name w:val="F9A5D9AE75A348CDBBD827E1A166DF41"/>
  </w:style>
  <w:style w:type="paragraph" w:customStyle="1" w:styleId="98A6BA9FDE5E4519B1DC1022CE5FB9A4">
    <w:name w:val="98A6BA9FDE5E4519B1DC1022CE5FB9A4"/>
  </w:style>
  <w:style w:type="paragraph" w:customStyle="1" w:styleId="8E14BBF108DF4299AA833CD0635C77EE">
    <w:name w:val="8E14BBF108DF4299AA833CD0635C77EE"/>
  </w:style>
  <w:style w:type="paragraph" w:customStyle="1" w:styleId="C75CEA04C54C4F0EA264CAAE737DADE1">
    <w:name w:val="C75CEA04C54C4F0EA264CAAE737DADE1"/>
  </w:style>
  <w:style w:type="paragraph" w:customStyle="1" w:styleId="34D8AE8BADEC42579216A97FE4FF8CB6">
    <w:name w:val="34D8AE8BADEC42579216A97FE4FF8CB6"/>
  </w:style>
  <w:style w:type="paragraph" w:customStyle="1" w:styleId="CEDD4A5D7A924309857813AFD46E1C65">
    <w:name w:val="CEDD4A5D7A924309857813AFD46E1C65"/>
  </w:style>
  <w:style w:type="paragraph" w:customStyle="1" w:styleId="E94CD19668FF4EF88A75D3D5018037D3">
    <w:name w:val="E94CD19668FF4EF88A75D3D5018037D3"/>
  </w:style>
  <w:style w:type="paragraph" w:customStyle="1" w:styleId="AF55B7877C074847ACCDA23B203591A8">
    <w:name w:val="AF55B7877C074847ACCDA23B203591A8"/>
  </w:style>
  <w:style w:type="paragraph" w:customStyle="1" w:styleId="4EED24C850F04C0A912017DC42D6C77D">
    <w:name w:val="4EED24C850F04C0A912017DC42D6C77D"/>
  </w:style>
  <w:style w:type="paragraph" w:customStyle="1" w:styleId="907FC9BFA25B407F844AB4E51BB371F6">
    <w:name w:val="907FC9BFA25B407F844AB4E51BB37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1B0888-B7D7-466C-86BC-C7D102EB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{CBC1E9C6-CCA9-4D73-AAAB-E404F2451B0D}tf16402397_win32.dotx</Template>
  <TotalTime>1</TotalTime>
  <Pages>1</Pages>
  <Words>66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Emre Deveci</dc:creator>
  <cp:keywords/>
  <cp:lastModifiedBy>Emre Deveci ( Watsons TR-Area Manager)</cp:lastModifiedBy>
  <cp:revision>1</cp:revision>
  <dcterms:created xsi:type="dcterms:W3CDTF">2025-01-01T07:46:00Z</dcterms:created>
  <dcterms:modified xsi:type="dcterms:W3CDTF">2025-01-01T07:47:00Z</dcterms:modified>
  <cp:category/>
  <cp:version/>
</cp:coreProperties>
</file>